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245AF"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8AE6678" wp14:editId="759DD605">
                <wp:extent cx="4365171" cy="560614"/>
                <wp:effectExtent l="0" t="0" r="0" b="571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178877EE" w14:textId="76DCE95E"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E19D8C5F6A8E4AF48766423A25E30D46"/>
                                </w:placeholder>
                                <w:text/>
                              </w:sdtPr>
                              <w:sdtEndPr/>
                              <w:sdtContent>
                                <w:r w:rsidR="00EC69E5">
                                  <w:rPr>
                                    <w:rFonts w:cstheme="minorHAnsi"/>
                                    <w:color w:val="FFFFFF" w:themeColor="background1"/>
                                    <w:szCs w:val="24"/>
                                  </w:rPr>
                                  <w:t>7</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16FE9F0A12F74FECAF3D650A9FF0B210"/>
                                </w:placeholder>
                                <w:text/>
                              </w:sdtPr>
                              <w:sdtEndPr/>
                              <w:sdtContent>
                                <w:r w:rsidR="00EC69E5">
                                  <w:rPr>
                                    <w:rFonts w:cstheme="minorHAnsi"/>
                                    <w:color w:val="FFFFFF" w:themeColor="background1"/>
                                    <w:szCs w:val="24"/>
                                  </w:rPr>
                                  <w:t>Practice with classes and vectors</w:t>
                                </w:r>
                                <w:r w:rsidR="0039205B">
                                  <w:rPr>
                                    <w:rFonts w:cstheme="minorHAnsi"/>
                                    <w:color w:val="FFFFFF" w:themeColor="background1"/>
                                    <w:szCs w:val="24"/>
                                  </w:rPr>
                                  <w:t xml:space="preserve"> </w:t>
                                </w:r>
                              </w:sdtContent>
                            </w:sdt>
                          </w:p>
                          <w:p w14:paraId="696DB003" w14:textId="747D1F56" w:rsidR="00B701CC" w:rsidRPr="00EF5A97" w:rsidRDefault="00415D59" w:rsidP="00B701CC">
                            <w:pPr>
                              <w:spacing w:after="0" w:line="360" w:lineRule="auto"/>
                              <w:rPr>
                                <w:rFonts w:cstheme="minorHAnsi"/>
                                <w:color w:val="FFFFFF" w:themeColor="background1"/>
                                <w:szCs w:val="24"/>
                              </w:rPr>
                            </w:pPr>
                            <w:r>
                              <w:rPr>
                                <w:rFonts w:cstheme="minorHAnsi"/>
                                <w:color w:val="FFFFFF" w:themeColor="background1"/>
                                <w:szCs w:val="24"/>
                              </w:rPr>
                              <w:t xml:space="preserve">CPSC 1021 – </w:t>
                            </w:r>
                            <w:r w:rsidR="00AC56DF">
                              <w:rPr>
                                <w:rFonts w:cstheme="minorHAnsi"/>
                                <w:color w:val="FFFFFF" w:themeColor="background1"/>
                                <w:szCs w:val="24"/>
                              </w:rPr>
                              <w:t>S</w:t>
                            </w:r>
                            <w:r w:rsidR="00C3643C">
                              <w:rPr>
                                <w:rFonts w:cstheme="minorHAnsi"/>
                                <w:color w:val="FFFFFF" w:themeColor="background1"/>
                                <w:szCs w:val="24"/>
                              </w:rPr>
                              <w:t>ummer</w:t>
                            </w:r>
                            <w:r w:rsidR="00B701CC" w:rsidRPr="00EF5A97">
                              <w:rPr>
                                <w:rFonts w:cstheme="minorHAnsi"/>
                                <w:color w:val="FFFFFF" w:themeColor="background1"/>
                                <w:szCs w:val="24"/>
                              </w:rPr>
                              <w:t xml:space="preserve"> 201</w:t>
                            </w:r>
                            <w:r w:rsidR="00AC56DF">
                              <w:rPr>
                                <w:rFonts w:cstheme="minorHAnsi"/>
                                <w:color w:val="FFFFFF" w:themeColor="background1"/>
                                <w:szCs w:val="24"/>
                              </w:rPr>
                              <w:t>9</w:t>
                            </w:r>
                          </w:p>
                        </w:txbxContent>
                      </wps:txbx>
                      <wps:bodyPr rot="0" vert="horz" wrap="square" lIns="91440" tIns="45720" rIns="91440" bIns="45720" anchor="t" anchorCtr="0">
                        <a:noAutofit/>
                      </wps:bodyPr>
                    </wps:wsp>
                  </a:graphicData>
                </a:graphic>
              </wp:inline>
            </w:drawing>
          </mc:Choice>
          <mc:Fallback>
            <w:pict>
              <v:shapetype w14:anchorId="18AE6678"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" fillcolor="#5f2987" stroked="f">
                <v:textbox>
                  <w:txbxContent>
                    <w:p w14:paraId="178877EE" w14:textId="76DCE95E"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E19D8C5F6A8E4AF48766423A25E30D46"/>
                          </w:placeholder>
                          <w:text/>
                        </w:sdtPr>
                        <w:sdtEndPr/>
                        <w:sdtContent>
                          <w:r w:rsidR="00EC69E5">
                            <w:rPr>
                              <w:rFonts w:cstheme="minorHAnsi"/>
                              <w:color w:val="FFFFFF" w:themeColor="background1"/>
                              <w:szCs w:val="24"/>
                            </w:rPr>
                            <w:t>7</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16FE9F0A12F74FECAF3D650A9FF0B210"/>
                          </w:placeholder>
                          <w:text/>
                        </w:sdtPr>
                        <w:sdtEndPr/>
                        <w:sdtContent>
                          <w:r w:rsidR="00EC69E5">
                            <w:rPr>
                              <w:rFonts w:cstheme="minorHAnsi"/>
                              <w:color w:val="FFFFFF" w:themeColor="background1"/>
                              <w:szCs w:val="24"/>
                            </w:rPr>
                            <w:t>Practice with classes and vectors</w:t>
                          </w:r>
                          <w:r w:rsidR="0039205B">
                            <w:rPr>
                              <w:rFonts w:cstheme="minorHAnsi"/>
                              <w:color w:val="FFFFFF" w:themeColor="background1"/>
                              <w:szCs w:val="24"/>
                            </w:rPr>
                            <w:t xml:space="preserve"> </w:t>
                          </w:r>
                        </w:sdtContent>
                      </w:sdt>
                    </w:p>
                    <w:p w14:paraId="696DB003" w14:textId="747D1F56" w:rsidR="00B701CC" w:rsidRPr="00EF5A97" w:rsidRDefault="00415D59" w:rsidP="00B701CC">
                      <w:pPr>
                        <w:spacing w:after="0" w:line="360" w:lineRule="auto"/>
                        <w:rPr>
                          <w:rFonts w:cstheme="minorHAnsi"/>
                          <w:color w:val="FFFFFF" w:themeColor="background1"/>
                          <w:szCs w:val="24"/>
                        </w:rPr>
                      </w:pPr>
                      <w:r>
                        <w:rPr>
                          <w:rFonts w:cstheme="minorHAnsi"/>
                          <w:color w:val="FFFFFF" w:themeColor="background1"/>
                          <w:szCs w:val="24"/>
                        </w:rPr>
                        <w:t xml:space="preserve">CPSC 1021 – </w:t>
                      </w:r>
                      <w:r w:rsidR="00AC56DF">
                        <w:rPr>
                          <w:rFonts w:cstheme="minorHAnsi"/>
                          <w:color w:val="FFFFFF" w:themeColor="background1"/>
                          <w:szCs w:val="24"/>
                        </w:rPr>
                        <w:t>S</w:t>
                      </w:r>
                      <w:r w:rsidR="00C3643C">
                        <w:rPr>
                          <w:rFonts w:cstheme="minorHAnsi"/>
                          <w:color w:val="FFFFFF" w:themeColor="background1"/>
                          <w:szCs w:val="24"/>
                        </w:rPr>
                        <w:t>ummer</w:t>
                      </w:r>
                      <w:r w:rsidR="00B701CC" w:rsidRPr="00EF5A97">
                        <w:rPr>
                          <w:rFonts w:cstheme="minorHAnsi"/>
                          <w:color w:val="FFFFFF" w:themeColor="background1"/>
                          <w:szCs w:val="24"/>
                        </w:rPr>
                        <w:t xml:space="preserve"> 201</w:t>
                      </w:r>
                      <w:r w:rsidR="00AC56DF">
                        <w:rPr>
                          <w:rFonts w:cstheme="minorHAnsi"/>
                          <w:color w:val="FFFFFF" w:themeColor="background1"/>
                          <w:szCs w:val="24"/>
                        </w:rPr>
                        <w:t>9</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43286225" wp14:editId="7F4A07AB">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20E18902" w14:textId="7FC6F64D" w:rsidR="00854771" w:rsidRDefault="008572E6" w:rsidP="00854771">
      <w:pPr>
        <w:rPr>
          <w:b/>
        </w:rPr>
      </w:pPr>
      <w:r w:rsidRPr="008572E6">
        <w:rPr>
          <w:b/>
        </w:rPr>
        <w:t>Due:</w:t>
      </w:r>
      <w:r>
        <w:rPr>
          <w:b/>
        </w:rPr>
        <w:t xml:space="preserve">  </w:t>
      </w:r>
      <w:r w:rsidR="00EC69E5">
        <w:rPr>
          <w:b/>
          <w:sz w:val="28"/>
          <w:szCs w:val="28"/>
        </w:rPr>
        <w:t>Thursday</w:t>
      </w:r>
      <w:r w:rsidR="00106784">
        <w:rPr>
          <w:b/>
          <w:sz w:val="28"/>
          <w:szCs w:val="28"/>
        </w:rPr>
        <w:t>, J</w:t>
      </w:r>
      <w:r w:rsidR="00EC69E5">
        <w:rPr>
          <w:b/>
          <w:sz w:val="28"/>
          <w:szCs w:val="28"/>
        </w:rPr>
        <w:t>une</w:t>
      </w:r>
      <w:r w:rsidR="00106784">
        <w:rPr>
          <w:b/>
          <w:sz w:val="28"/>
          <w:szCs w:val="28"/>
        </w:rPr>
        <w:t xml:space="preserve"> </w:t>
      </w:r>
      <w:r w:rsidR="00EC69E5">
        <w:rPr>
          <w:b/>
          <w:sz w:val="28"/>
          <w:szCs w:val="28"/>
        </w:rPr>
        <w:t>6</w:t>
      </w:r>
      <w:r w:rsidR="00106784">
        <w:rPr>
          <w:b/>
          <w:sz w:val="28"/>
          <w:szCs w:val="28"/>
        </w:rPr>
        <w:t>, 1:59 PM</w:t>
      </w:r>
    </w:p>
    <w:p w14:paraId="6B9918ED" w14:textId="77777777" w:rsidR="003A0E11" w:rsidRDefault="009E1EC8" w:rsidP="003A0E11">
      <w:pPr>
        <w:pStyle w:val="Heading1"/>
      </w:pPr>
      <w:r w:rsidRPr="00DA308B">
        <w:t>Lab Objective</w:t>
      </w:r>
    </w:p>
    <w:p w14:paraId="3336C13F" w14:textId="55E8C3D8" w:rsidR="00356FDA" w:rsidRDefault="00EC69E5">
      <w:pPr>
        <w:pStyle w:val="ListParagraph"/>
        <w:numPr>
          <w:ilvl w:val="0"/>
          <w:numId w:val="4"/>
        </w:numPr>
      </w:pPr>
      <w:r>
        <w:t>Practice writing classes</w:t>
      </w:r>
    </w:p>
    <w:p w14:paraId="6BC66950" w14:textId="08635EC3" w:rsidR="008C5889" w:rsidRDefault="00EC69E5">
      <w:pPr>
        <w:pStyle w:val="ListParagraph"/>
        <w:numPr>
          <w:ilvl w:val="0"/>
          <w:numId w:val="4"/>
        </w:numPr>
      </w:pPr>
      <w:r>
        <w:t>Working with vectors</w:t>
      </w:r>
    </w:p>
    <w:p w14:paraId="3CB3A53E" w14:textId="5E9459CC" w:rsidR="008C5889" w:rsidRDefault="00EC69E5">
      <w:pPr>
        <w:pStyle w:val="ListParagraph"/>
        <w:numPr>
          <w:ilvl w:val="0"/>
          <w:numId w:val="4"/>
        </w:numPr>
      </w:pPr>
      <w:r>
        <w:t>Reading data from a file</w:t>
      </w:r>
    </w:p>
    <w:p w14:paraId="7C45C5BE" w14:textId="0117EC14" w:rsidR="00EC69E5" w:rsidRDefault="00EC69E5">
      <w:pPr>
        <w:pStyle w:val="ListParagraph"/>
        <w:numPr>
          <w:ilvl w:val="0"/>
          <w:numId w:val="4"/>
        </w:numPr>
      </w:pPr>
      <w:r>
        <w:t>File input/output</w:t>
      </w:r>
    </w:p>
    <w:p w14:paraId="0DC86F0B" w14:textId="37A9DBEB" w:rsidR="00EC69E5" w:rsidRDefault="00EC69E5">
      <w:pPr>
        <w:pStyle w:val="ListParagraph"/>
        <w:numPr>
          <w:ilvl w:val="0"/>
          <w:numId w:val="4"/>
        </w:numPr>
      </w:pPr>
      <w:r>
        <w:t>Practice with composition “has-a” relationship between classes</w:t>
      </w:r>
    </w:p>
    <w:p w14:paraId="0A669B6B" w14:textId="663908FA" w:rsidR="009D3D8B" w:rsidRDefault="009D3D8B">
      <w:pPr>
        <w:pStyle w:val="ListParagraph"/>
        <w:numPr>
          <w:ilvl w:val="0"/>
          <w:numId w:val="4"/>
        </w:numPr>
      </w:pPr>
      <w:r>
        <w:t>Practice with iterators</w:t>
      </w:r>
    </w:p>
    <w:p w14:paraId="08D0F4F1" w14:textId="74E5A0B7" w:rsidR="003A0E11" w:rsidRDefault="009E1EC8" w:rsidP="003A0E11">
      <w:pPr>
        <w:pStyle w:val="Heading1"/>
      </w:pPr>
      <w:r w:rsidRPr="00DA308B">
        <w:t>Introduction</w:t>
      </w:r>
    </w:p>
    <w:p w14:paraId="19378625" w14:textId="0D108700" w:rsidR="00EC69E5" w:rsidRDefault="00EC69E5" w:rsidP="008C5889">
      <w:pPr>
        <w:pStyle w:val="ListParagraph"/>
        <w:spacing w:after="0" w:line="240" w:lineRule="auto"/>
        <w:ind w:left="0"/>
      </w:pPr>
      <w:r>
        <w:t xml:space="preserve">You will be given several .h files, each containing a class declaration or one or more functions.  It is your job to implement the functions. </w:t>
      </w:r>
    </w:p>
    <w:p w14:paraId="4E17B363" w14:textId="7E49B321" w:rsidR="00EC69E5" w:rsidRDefault="00EC69E5" w:rsidP="008C5889">
      <w:pPr>
        <w:pStyle w:val="ListParagraph"/>
        <w:spacing w:after="0" w:line="240" w:lineRule="auto"/>
        <w:ind w:left="0"/>
      </w:pPr>
    </w:p>
    <w:p w14:paraId="6C69F4D8" w14:textId="72BAC184" w:rsidR="00EC69E5" w:rsidRDefault="00EC69E5" w:rsidP="008C5889">
      <w:pPr>
        <w:pStyle w:val="ListParagraph"/>
        <w:spacing w:after="0" w:line="240" w:lineRule="auto"/>
        <w:ind w:left="0"/>
      </w:pPr>
      <w:r>
        <w:t>The files you will be given are as follows:</w:t>
      </w:r>
    </w:p>
    <w:p w14:paraId="019EDF9D" w14:textId="0E11C10C" w:rsidR="00EC69E5" w:rsidRDefault="00EC69E5" w:rsidP="008C5889">
      <w:pPr>
        <w:pStyle w:val="ListParagraph"/>
        <w:spacing w:after="0" w:line="240" w:lineRule="auto"/>
        <w:ind w:left="0"/>
      </w:pPr>
      <w:r>
        <w:t xml:space="preserve">Person.h </w:t>
      </w:r>
      <w:r w:rsidR="00CF06C1">
        <w:t xml:space="preserve"> </w:t>
      </w:r>
    </w:p>
    <w:p w14:paraId="3E04AA71" w14:textId="409CE0E4" w:rsidR="00EC69E5" w:rsidRDefault="00EC69E5" w:rsidP="008C5889">
      <w:pPr>
        <w:pStyle w:val="ListParagraph"/>
        <w:spacing w:after="0" w:line="240" w:lineRule="auto"/>
        <w:ind w:left="0"/>
      </w:pPr>
      <w:r>
        <w:t>Address.h</w:t>
      </w:r>
    </w:p>
    <w:p w14:paraId="5D6C54A2" w14:textId="76E3474B" w:rsidR="00EC69E5" w:rsidRDefault="00EC69E5" w:rsidP="008C5889">
      <w:pPr>
        <w:pStyle w:val="ListParagraph"/>
        <w:spacing w:after="0" w:line="240" w:lineRule="auto"/>
        <w:ind w:left="0"/>
      </w:pPr>
      <w:r>
        <w:t>Date.h</w:t>
      </w:r>
    </w:p>
    <w:p w14:paraId="0832F1F9" w14:textId="797025CB" w:rsidR="00EC69E5" w:rsidRDefault="00EC69E5" w:rsidP="008C5889">
      <w:pPr>
        <w:pStyle w:val="ListParagraph"/>
        <w:spacing w:after="0" w:line="240" w:lineRule="auto"/>
        <w:ind w:left="0"/>
      </w:pPr>
      <w:r>
        <w:t>Functions.h</w:t>
      </w:r>
    </w:p>
    <w:p w14:paraId="40396711" w14:textId="73075BE9" w:rsidR="00CF06C1" w:rsidRDefault="003948C6" w:rsidP="008C5889">
      <w:pPr>
        <w:pStyle w:val="ListParagraph"/>
        <w:spacing w:after="0" w:line="240" w:lineRule="auto"/>
        <w:ind w:left="0"/>
      </w:pPr>
      <w:r>
        <w:t>Data.txt</w:t>
      </w:r>
    </w:p>
    <w:p w14:paraId="7C5DDEB8" w14:textId="77777777" w:rsidR="003948C6" w:rsidRDefault="003948C6" w:rsidP="008C5889">
      <w:pPr>
        <w:pStyle w:val="ListParagraph"/>
        <w:spacing w:after="0" w:line="240" w:lineRule="auto"/>
        <w:ind w:left="0"/>
      </w:pPr>
    </w:p>
    <w:p w14:paraId="5CDE3B0B" w14:textId="7228E485" w:rsidR="00CF06C1" w:rsidRDefault="00CF06C1" w:rsidP="008C5889">
      <w:pPr>
        <w:pStyle w:val="ListParagraph"/>
        <w:spacing w:after="0" w:line="240" w:lineRule="auto"/>
        <w:ind w:left="0"/>
      </w:pPr>
      <w:r>
        <w:t>You are to create a .cpp file for each of the above</w:t>
      </w:r>
      <w:r w:rsidR="003948C6">
        <w:t xml:space="preserve"> .h files. </w:t>
      </w:r>
      <w:r>
        <w:t xml:space="preserve"> </w:t>
      </w:r>
      <w:r w:rsidR="003948C6">
        <w:t>You are to i</w:t>
      </w:r>
      <w:r>
        <w:t>mplement the functions in the .cpp files. Functions.h has one helper function that uses an instance of person. Th</w:t>
      </w:r>
      <w:r w:rsidR="003948C6">
        <w:t>e prototype for this function is as follows:</w:t>
      </w:r>
    </w:p>
    <w:p w14:paraId="43C8A7B5" w14:textId="03D69F5A" w:rsidR="003948C6" w:rsidRDefault="003948C6" w:rsidP="008C5889">
      <w:pPr>
        <w:pStyle w:val="ListParagraph"/>
        <w:spacing w:after="0" w:line="240" w:lineRule="auto"/>
        <w:ind w:left="0"/>
      </w:pPr>
    </w:p>
    <w:p w14:paraId="5BABF5F1" w14:textId="55313489" w:rsidR="003948C6" w:rsidRDefault="003948C6" w:rsidP="008C5889">
      <w:pPr>
        <w:pStyle w:val="ListParagraph"/>
        <w:spacing w:after="0" w:line="240" w:lineRule="auto"/>
        <w:ind w:left="0"/>
      </w:pPr>
      <w:r>
        <w:t>vector&lt;Person&gt; readData(string);</w:t>
      </w:r>
    </w:p>
    <w:p w14:paraId="5BB95D6F" w14:textId="77777777" w:rsidR="00751A7D" w:rsidRDefault="00751A7D" w:rsidP="008C5889">
      <w:pPr>
        <w:pStyle w:val="ListParagraph"/>
        <w:spacing w:after="0" w:line="240" w:lineRule="auto"/>
        <w:ind w:left="0"/>
      </w:pPr>
    </w:p>
    <w:p w14:paraId="198BE997" w14:textId="77777777" w:rsidR="00751A7D" w:rsidRDefault="003948C6" w:rsidP="008C5889">
      <w:pPr>
        <w:pStyle w:val="ListParagraph"/>
        <w:spacing w:after="0" w:line="240" w:lineRule="auto"/>
        <w:ind w:left="0"/>
      </w:pPr>
      <w:r>
        <w:t xml:space="preserve">The parameter of type string represents the name of the input file which will be defined on the command line (command line argument).  This function also returns a vector of type Person. </w:t>
      </w:r>
    </w:p>
    <w:p w14:paraId="6AE64E44" w14:textId="77777777" w:rsidR="00751A7D" w:rsidRDefault="00751A7D" w:rsidP="008C5889">
      <w:pPr>
        <w:pStyle w:val="ListParagraph"/>
        <w:spacing w:after="0" w:line="240" w:lineRule="auto"/>
        <w:ind w:left="0"/>
      </w:pPr>
    </w:p>
    <w:p w14:paraId="3FC3AF43" w14:textId="27DE7C5E" w:rsidR="003948C6" w:rsidRDefault="003948C6" w:rsidP="008C5889">
      <w:pPr>
        <w:pStyle w:val="ListParagraph"/>
        <w:spacing w:after="0" w:line="240" w:lineRule="auto"/>
        <w:ind w:left="0"/>
      </w:pPr>
      <w:r>
        <w:t xml:space="preserve">I have given you Data.txt which is the file I used to test my program.  This is the format of the data we will use when testing your program.  </w:t>
      </w:r>
    </w:p>
    <w:p w14:paraId="224FF820" w14:textId="70EEAAE1" w:rsidR="003948C6" w:rsidRDefault="003948C6" w:rsidP="008C5889">
      <w:pPr>
        <w:pStyle w:val="ListParagraph"/>
        <w:spacing w:after="0" w:line="240" w:lineRule="auto"/>
        <w:ind w:left="0"/>
      </w:pPr>
    </w:p>
    <w:p w14:paraId="2EE6F239" w14:textId="3E71C1CF" w:rsidR="003948C6" w:rsidRDefault="003948C6" w:rsidP="008C5889">
      <w:pPr>
        <w:pStyle w:val="ListParagraph"/>
        <w:spacing w:after="0" w:line="240" w:lineRule="auto"/>
        <w:ind w:left="0"/>
      </w:pPr>
      <w:r>
        <w:t>Once you have successfully read in</w:t>
      </w:r>
      <w:r w:rsidR="009D3D8B">
        <w:t xml:space="preserve"> and stored</w:t>
      </w:r>
      <w:r>
        <w:t xml:space="preserve"> </w:t>
      </w:r>
      <w:r w:rsidR="009D3D8B" w:rsidRPr="009D3D8B">
        <w:rPr>
          <w:b/>
        </w:rPr>
        <w:t>ALL</w:t>
      </w:r>
      <w:r w:rsidR="009D3D8B">
        <w:t xml:space="preserve"> of </w:t>
      </w:r>
      <w:r>
        <w:t>the data you are to simply print the information to an output file.  Notice each class</w:t>
      </w:r>
      <w:r w:rsidR="009D3D8B">
        <w:t xml:space="preserve"> has a printInfo function. </w:t>
      </w:r>
      <w:r w:rsidR="00FD5EF2">
        <w:rPr>
          <w:b/>
          <w:bCs/>
        </w:rPr>
        <w:t>Before you print information for each person, you have to sort them by their last name.</w:t>
      </w:r>
      <w:r w:rsidR="009D3D8B">
        <w:t xml:space="preserve"> After you have read the data from the file, stored it in the vector of type Person, you will</w:t>
      </w:r>
      <w:r w:rsidR="00FD5EF2">
        <w:t xml:space="preserve"> sort the vector by a person’s last name and</w:t>
      </w:r>
      <w:r w:rsidR="009D3D8B">
        <w:t xml:space="preserve"> loop through the vector calling printInfo. </w:t>
      </w:r>
      <w:r w:rsidR="00FD5EF2">
        <w:rPr>
          <w:b/>
          <w:bCs/>
        </w:rPr>
        <w:t xml:space="preserve">You can make use of the sort utility function provided by algorithm library and write your own comparison function. </w:t>
      </w:r>
      <w:bookmarkStart w:id="0" w:name="_GoBack"/>
      <w:bookmarkEnd w:id="0"/>
      <w:r w:rsidR="009D3D8B" w:rsidRPr="007453A4">
        <w:rPr>
          <w:b/>
        </w:rPr>
        <w:t>To give you practice using iterators, you are required to use an iterator to iterate through the vector when calling printInfo.</w:t>
      </w:r>
      <w:r w:rsidR="000329A3">
        <w:t xml:space="preserve"> (See the class notes for an example</w:t>
      </w:r>
      <w:r w:rsidR="007453A4">
        <w:t>.</w:t>
      </w:r>
      <w:r w:rsidR="000329A3">
        <w:t>)</w:t>
      </w:r>
      <w:r w:rsidR="009D3D8B">
        <w:t xml:space="preserve"> Since</w:t>
      </w:r>
      <w:r w:rsidR="007453A4">
        <w:t>,</w:t>
      </w:r>
      <w:r w:rsidR="009D3D8B">
        <w:t xml:space="preserve"> the vector is of type Person, Person’s printInfo should print the information specific to Person.  Using the instance of Address and Date that person has, you should call Address and Date’s printInfo, each printing the information specific to their class.  In addition to a sample input file, I will give you a sample output file. </w:t>
      </w:r>
    </w:p>
    <w:p w14:paraId="7C91F406" w14:textId="77777777" w:rsidR="00EC69E5" w:rsidRDefault="00EC69E5" w:rsidP="008C5889">
      <w:pPr>
        <w:pStyle w:val="ListParagraph"/>
        <w:spacing w:after="0" w:line="240" w:lineRule="auto"/>
        <w:ind w:left="0"/>
      </w:pPr>
    </w:p>
    <w:p w14:paraId="7141B70A" w14:textId="77777777" w:rsidR="00EC69E5" w:rsidRDefault="00EC69E5" w:rsidP="008C5889">
      <w:pPr>
        <w:pStyle w:val="ListParagraph"/>
        <w:spacing w:after="0" w:line="240" w:lineRule="auto"/>
        <w:ind w:left="0"/>
      </w:pPr>
    </w:p>
    <w:p w14:paraId="279EEC84" w14:textId="643B3587" w:rsidR="008C5889" w:rsidRDefault="0039205B" w:rsidP="008C5889">
      <w:pPr>
        <w:pStyle w:val="ListParagraph"/>
        <w:spacing w:after="0" w:line="240" w:lineRule="auto"/>
        <w:ind w:left="0"/>
      </w:pPr>
      <w:r>
        <w:t>Each of your files must have a header similar to the header listed below</w:t>
      </w:r>
    </w:p>
    <w:p w14:paraId="16E4569A" w14:textId="77777777" w:rsidR="008C5889" w:rsidRDefault="008C5889" w:rsidP="008C5889">
      <w:pPr>
        <w:spacing w:after="0" w:line="240" w:lineRule="auto"/>
        <w:ind w:firstLine="720"/>
      </w:pPr>
      <w:r>
        <w:t>/*************************</w:t>
      </w:r>
    </w:p>
    <w:p w14:paraId="50DB12D5" w14:textId="77777777" w:rsidR="008C5889" w:rsidRDefault="008C5889" w:rsidP="008C5889">
      <w:pPr>
        <w:spacing w:after="0" w:line="240" w:lineRule="auto"/>
      </w:pPr>
      <w:r>
        <w:t xml:space="preserve"> </w:t>
      </w:r>
      <w:r>
        <w:tab/>
        <w:t>*Your name</w:t>
      </w:r>
    </w:p>
    <w:p w14:paraId="7F6E5AC1" w14:textId="645660C8" w:rsidR="008C5889" w:rsidRDefault="008C5889" w:rsidP="008C5889">
      <w:pPr>
        <w:spacing w:after="0" w:line="240" w:lineRule="auto"/>
      </w:pPr>
      <w:r>
        <w:t xml:space="preserve"> </w:t>
      </w:r>
      <w:r>
        <w:tab/>
        <w:t>*CPSC 1020 Sm19</w:t>
      </w:r>
      <w:r w:rsidR="0039205B">
        <w:t xml:space="preserve"> lab 6</w:t>
      </w:r>
    </w:p>
    <w:p w14:paraId="479C9519" w14:textId="77777777" w:rsidR="008C5889" w:rsidRDefault="008C5889" w:rsidP="008C5889">
      <w:pPr>
        <w:spacing w:after="0" w:line="240" w:lineRule="auto"/>
      </w:pPr>
      <w:r>
        <w:t xml:space="preserve"> </w:t>
      </w:r>
      <w:r>
        <w:tab/>
        <w:t>*Your email</w:t>
      </w:r>
    </w:p>
    <w:p w14:paraId="5D10CB01" w14:textId="77777777" w:rsidR="008C5889" w:rsidRDefault="008C5889" w:rsidP="008C5889">
      <w:pPr>
        <w:spacing w:after="0" w:line="240" w:lineRule="auto"/>
      </w:pPr>
      <w:r>
        <w:t xml:space="preserve"> </w:t>
      </w:r>
      <w:r>
        <w:tab/>
        <w:t>*************************/</w:t>
      </w:r>
    </w:p>
    <w:p w14:paraId="6848C6EB" w14:textId="77777777" w:rsidR="008C5889" w:rsidRDefault="008C5889" w:rsidP="000F45AB">
      <w:pPr>
        <w:pStyle w:val="ListParagraph"/>
        <w:numPr>
          <w:ilvl w:val="0"/>
          <w:numId w:val="18"/>
        </w:numPr>
        <w:spacing w:after="0" w:line="240" w:lineRule="auto"/>
      </w:pPr>
      <w:r>
        <w:t>Your lab should be tested on the SOC servers prior to submitting the files.</w:t>
      </w:r>
    </w:p>
    <w:p w14:paraId="606E478A" w14:textId="77777777" w:rsidR="000F45AB" w:rsidRDefault="008C5889" w:rsidP="000F45AB">
      <w:pPr>
        <w:pStyle w:val="ListParagraph"/>
        <w:numPr>
          <w:ilvl w:val="0"/>
          <w:numId w:val="18"/>
        </w:numPr>
        <w:spacing w:after="0" w:line="240" w:lineRule="auto"/>
      </w:pPr>
      <w:r>
        <w:t xml:space="preserve">Tar zip your files naming the tarred file &lt;username&gt;_lab&lt;#&gt;.tar.gz. Your tar file should </w:t>
      </w:r>
      <w:r w:rsidRPr="006F1381">
        <w:rPr>
          <w:b/>
        </w:rPr>
        <w:t>NOT</w:t>
      </w:r>
      <w:r>
        <w:t xml:space="preserve"> have nested files. Change directories to the folder that contains your file, using a terminal type  </w:t>
      </w:r>
    </w:p>
    <w:p w14:paraId="4B04123E" w14:textId="3F475A0B" w:rsidR="008C5889" w:rsidRDefault="008C5889" w:rsidP="000F45AB">
      <w:pPr>
        <w:pStyle w:val="ListParagraph"/>
        <w:spacing w:after="0" w:line="240" w:lineRule="auto"/>
      </w:pPr>
      <w:r>
        <w:t xml:space="preserve">tar –cvzf </w:t>
      </w:r>
      <w:r>
        <w:rPr>
          <w:b/>
          <w:color w:val="FF0000"/>
        </w:rPr>
        <w:t>&lt;yourU</w:t>
      </w:r>
      <w:r w:rsidRPr="005F1316">
        <w:rPr>
          <w:b/>
          <w:color w:val="FF0000"/>
        </w:rPr>
        <w:t>ser</w:t>
      </w:r>
      <w:r>
        <w:rPr>
          <w:b/>
          <w:color w:val="FF0000"/>
        </w:rPr>
        <w:t>N</w:t>
      </w:r>
      <w:r w:rsidRPr="005F1316">
        <w:rPr>
          <w:b/>
          <w:color w:val="FF0000"/>
        </w:rPr>
        <w:t>ame</w:t>
      </w:r>
      <w:r>
        <w:rPr>
          <w:b/>
          <w:color w:val="FF0000"/>
        </w:rPr>
        <w:t>&gt;</w:t>
      </w:r>
      <w:r w:rsidRPr="005F1316">
        <w:rPr>
          <w:b/>
          <w:color w:val="FF0000"/>
        </w:rPr>
        <w:t>_</w:t>
      </w:r>
      <w:r>
        <w:rPr>
          <w:b/>
          <w:color w:val="FF0000"/>
        </w:rPr>
        <w:t>lab&lt;#&gt;</w:t>
      </w:r>
      <w:r w:rsidRPr="00BB07B6">
        <w:rPr>
          <w:b/>
          <w:color w:val="FF0000"/>
        </w:rPr>
        <w:t>.tar.gz</w:t>
      </w:r>
      <w:r w:rsidRPr="00BB07B6">
        <w:rPr>
          <w:color w:val="FF0000"/>
        </w:rPr>
        <w:t xml:space="preserve">  </w:t>
      </w:r>
      <w:r>
        <w:t>*  The (*) is a wildcard and tells the tar utility to tar everything in the folder.</w:t>
      </w:r>
    </w:p>
    <w:p w14:paraId="2F56295F" w14:textId="59486255" w:rsidR="00067F68" w:rsidRDefault="00067F68" w:rsidP="00067F68">
      <w:pPr>
        <w:pStyle w:val="ListParagraph"/>
        <w:numPr>
          <w:ilvl w:val="0"/>
          <w:numId w:val="18"/>
        </w:numPr>
        <w:spacing w:after="0" w:line="240" w:lineRule="auto"/>
      </w:pPr>
      <w:r>
        <w:t>There should be no lines of code or comments over 80 characters</w:t>
      </w:r>
    </w:p>
    <w:p w14:paraId="48F135D0" w14:textId="4930837A" w:rsidR="00067F68" w:rsidRDefault="00067F68" w:rsidP="00067F68">
      <w:pPr>
        <w:pStyle w:val="ListParagraph"/>
        <w:numPr>
          <w:ilvl w:val="0"/>
          <w:numId w:val="18"/>
        </w:numPr>
        <w:spacing w:after="0" w:line="240" w:lineRule="auto"/>
      </w:pPr>
      <w:r>
        <w:t xml:space="preserve">Your code should have neat and consistent indention. </w:t>
      </w:r>
    </w:p>
    <w:p w14:paraId="56CA9D72" w14:textId="3648CD47" w:rsidR="00067F68" w:rsidRPr="00924F4F" w:rsidRDefault="00067F68" w:rsidP="00067F68">
      <w:pPr>
        <w:spacing w:after="0" w:line="240" w:lineRule="auto"/>
      </w:pPr>
    </w:p>
    <w:sectPr w:rsidR="00067F68" w:rsidRPr="00924F4F"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E19C4" w14:textId="77777777" w:rsidR="00992D93" w:rsidRDefault="00992D93" w:rsidP="00EA4C52">
      <w:pPr>
        <w:spacing w:after="0" w:line="240" w:lineRule="auto"/>
      </w:pPr>
      <w:r>
        <w:separator/>
      </w:r>
    </w:p>
  </w:endnote>
  <w:endnote w:type="continuationSeparator" w:id="0">
    <w:p w14:paraId="529706A1" w14:textId="77777777" w:rsidR="00992D93" w:rsidRDefault="00992D93"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itstream Vera Sans Mono">
    <w:altName w:val="MS Mincho"/>
    <w:charset w:val="00"/>
    <w:family w:val="auto"/>
    <w:pitch w:val="fixed"/>
  </w:font>
  <w:font w:name="Bitstream Vera 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1111A" w14:textId="77777777" w:rsidR="00992D93" w:rsidRDefault="00992D93" w:rsidP="00EA4C52">
      <w:pPr>
        <w:spacing w:after="0" w:line="240" w:lineRule="auto"/>
      </w:pPr>
      <w:r>
        <w:separator/>
      </w:r>
    </w:p>
  </w:footnote>
  <w:footnote w:type="continuationSeparator" w:id="0">
    <w:p w14:paraId="7AACD747" w14:textId="77777777" w:rsidR="00992D93" w:rsidRDefault="00992D93"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CE6"/>
    <w:multiLevelType w:val="hybridMultilevel"/>
    <w:tmpl w:val="910044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5632E"/>
    <w:multiLevelType w:val="hybridMultilevel"/>
    <w:tmpl w:val="69D44A7A"/>
    <w:lvl w:ilvl="0" w:tplc="A1827572">
      <w:start w:val="1"/>
      <w:numFmt w:val="bullet"/>
      <w:lvlText w:val="•"/>
      <w:lvlJc w:val="left"/>
      <w:pPr>
        <w:ind w:left="70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8EC9B20">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B145C9E">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BF0AA68">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C0E8148">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834962E">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97C041A">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87C2324">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A02AE0A">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A150366"/>
    <w:multiLevelType w:val="hybridMultilevel"/>
    <w:tmpl w:val="E710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F4FEB"/>
    <w:multiLevelType w:val="hybridMultilevel"/>
    <w:tmpl w:val="463AAD68"/>
    <w:lvl w:ilvl="0" w:tplc="F84E8264">
      <w:start w:val="1"/>
      <w:numFmt w:val="bullet"/>
      <w:lvlText w:val="•"/>
      <w:lvlJc w:val="left"/>
      <w:pPr>
        <w:ind w:left="706"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1" w:tplc="B6928298">
      <w:start w:val="1"/>
      <w:numFmt w:val="bullet"/>
      <w:lvlText w:val="o"/>
      <w:lvlJc w:val="left"/>
      <w:pPr>
        <w:ind w:left="14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2" w:tplc="91747A60">
      <w:start w:val="1"/>
      <w:numFmt w:val="bullet"/>
      <w:lvlText w:val="▪"/>
      <w:lvlJc w:val="left"/>
      <w:pPr>
        <w:ind w:left="21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3" w:tplc="5346328E">
      <w:start w:val="1"/>
      <w:numFmt w:val="bullet"/>
      <w:lvlText w:val="•"/>
      <w:lvlJc w:val="left"/>
      <w:pPr>
        <w:ind w:left="28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4" w:tplc="FBB4AFB2">
      <w:start w:val="1"/>
      <w:numFmt w:val="bullet"/>
      <w:lvlText w:val="o"/>
      <w:lvlJc w:val="left"/>
      <w:pPr>
        <w:ind w:left="360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5" w:tplc="F6D4D306">
      <w:start w:val="1"/>
      <w:numFmt w:val="bullet"/>
      <w:lvlText w:val="▪"/>
      <w:lvlJc w:val="left"/>
      <w:pPr>
        <w:ind w:left="432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6" w:tplc="30D238BC">
      <w:start w:val="1"/>
      <w:numFmt w:val="bullet"/>
      <w:lvlText w:val="•"/>
      <w:lvlJc w:val="left"/>
      <w:pPr>
        <w:ind w:left="50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7" w:tplc="D47889B4">
      <w:start w:val="1"/>
      <w:numFmt w:val="bullet"/>
      <w:lvlText w:val="o"/>
      <w:lvlJc w:val="left"/>
      <w:pPr>
        <w:ind w:left="57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8" w:tplc="5A444496">
      <w:start w:val="1"/>
      <w:numFmt w:val="bullet"/>
      <w:lvlText w:val="▪"/>
      <w:lvlJc w:val="left"/>
      <w:pPr>
        <w:ind w:left="64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F5C57"/>
    <w:multiLevelType w:val="hybridMultilevel"/>
    <w:tmpl w:val="D9AAE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A304E"/>
    <w:multiLevelType w:val="hybridMultilevel"/>
    <w:tmpl w:val="106A10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51" w:hanging="360"/>
      </w:pPr>
      <w:rPr>
        <w:rFonts w:ascii="Courier New" w:hAnsi="Courier New" w:hint="default"/>
      </w:r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7" w15:restartNumberingAfterBreak="0">
    <w:nsid w:val="27231E22"/>
    <w:multiLevelType w:val="hybridMultilevel"/>
    <w:tmpl w:val="662E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F71E8"/>
    <w:multiLevelType w:val="hybridMultilevel"/>
    <w:tmpl w:val="FC3E5B5E"/>
    <w:lvl w:ilvl="0" w:tplc="04090001">
      <w:start w:val="1"/>
      <w:numFmt w:val="bullet"/>
      <w:lvlText w:val=""/>
      <w:lvlJc w:val="left"/>
      <w:pPr>
        <w:ind w:left="720" w:hanging="360"/>
      </w:pPr>
      <w:rPr>
        <w:rFonts w:ascii="Symbol" w:hAnsi="Symbol" w:hint="default"/>
        <w:b w:val="0"/>
        <w:i w:val="0"/>
        <w:strike w:val="0"/>
        <w:dstrike w:val="0"/>
        <w:color w:val="000000"/>
        <w:sz w:val="23"/>
        <w:szCs w:val="23"/>
        <w:u w:val="none" w:color="000000"/>
        <w:effect w:val="none"/>
        <w:bdr w:val="none" w:sz="0" w:space="0" w:color="auto" w:frame="1"/>
        <w:vertAlign w:val="baseline"/>
      </w:rPr>
    </w:lvl>
    <w:lvl w:ilvl="1" w:tplc="86448592">
      <w:start w:val="1"/>
      <w:numFmt w:val="bullet"/>
      <w:lvlText w:val="o"/>
      <w:lvlJc w:val="left"/>
      <w:pPr>
        <w:ind w:left="14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2" w:tplc="B8F63A5C">
      <w:start w:val="1"/>
      <w:numFmt w:val="bullet"/>
      <w:lvlText w:val="▪"/>
      <w:lvlJc w:val="left"/>
      <w:pPr>
        <w:ind w:left="21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3" w:tplc="27E4D954">
      <w:start w:val="1"/>
      <w:numFmt w:val="bullet"/>
      <w:lvlText w:val="•"/>
      <w:lvlJc w:val="left"/>
      <w:pPr>
        <w:ind w:left="28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4" w:tplc="EC308368">
      <w:start w:val="1"/>
      <w:numFmt w:val="bullet"/>
      <w:lvlText w:val="o"/>
      <w:lvlJc w:val="left"/>
      <w:pPr>
        <w:ind w:left="360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5" w:tplc="BF64FC7E">
      <w:start w:val="1"/>
      <w:numFmt w:val="bullet"/>
      <w:lvlText w:val="▪"/>
      <w:lvlJc w:val="left"/>
      <w:pPr>
        <w:ind w:left="432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6" w:tplc="2CB80490">
      <w:start w:val="1"/>
      <w:numFmt w:val="bullet"/>
      <w:lvlText w:val="•"/>
      <w:lvlJc w:val="left"/>
      <w:pPr>
        <w:ind w:left="50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7" w:tplc="5CF4511E">
      <w:start w:val="1"/>
      <w:numFmt w:val="bullet"/>
      <w:lvlText w:val="o"/>
      <w:lvlJc w:val="left"/>
      <w:pPr>
        <w:ind w:left="57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8" w:tplc="66309BD0">
      <w:start w:val="1"/>
      <w:numFmt w:val="bullet"/>
      <w:lvlText w:val="▪"/>
      <w:lvlJc w:val="left"/>
      <w:pPr>
        <w:ind w:left="64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abstractNum>
  <w:abstractNum w:abstractNumId="9"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1E55D4"/>
    <w:multiLevelType w:val="hybridMultilevel"/>
    <w:tmpl w:val="1D6887E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0942DF6"/>
    <w:multiLevelType w:val="hybridMultilevel"/>
    <w:tmpl w:val="D9DE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067D2"/>
    <w:multiLevelType w:val="hybridMultilevel"/>
    <w:tmpl w:val="56A43574"/>
    <w:lvl w:ilvl="0" w:tplc="2F52BE9A">
      <w:start w:val="1"/>
      <w:numFmt w:val="bullet"/>
      <w:lvlText w:val="•"/>
      <w:lvlJc w:val="left"/>
      <w:pPr>
        <w:ind w:left="70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5628D3E">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0581C5A">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9A835B8">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FCE08AA">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F62B8F2">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902F34">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BF427D0">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FB03462">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5BFD35E1"/>
    <w:multiLevelType w:val="hybridMultilevel"/>
    <w:tmpl w:val="8A72B61E"/>
    <w:lvl w:ilvl="0" w:tplc="206637E0">
      <w:start w:val="1"/>
      <w:numFmt w:val="bullet"/>
      <w:lvlText w:val="•"/>
      <w:lvlJc w:val="left"/>
      <w:pPr>
        <w:ind w:left="706"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1" w:tplc="054EFF2E">
      <w:start w:val="1"/>
      <w:numFmt w:val="bullet"/>
      <w:lvlText w:val="o"/>
      <w:lvlJc w:val="left"/>
      <w:pPr>
        <w:ind w:left="14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2" w:tplc="4A94A63C">
      <w:start w:val="1"/>
      <w:numFmt w:val="bullet"/>
      <w:lvlText w:val="▪"/>
      <w:lvlJc w:val="left"/>
      <w:pPr>
        <w:ind w:left="21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3" w:tplc="E5B85728">
      <w:start w:val="1"/>
      <w:numFmt w:val="bullet"/>
      <w:lvlText w:val="•"/>
      <w:lvlJc w:val="left"/>
      <w:pPr>
        <w:ind w:left="28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4" w:tplc="23EEC6DE">
      <w:start w:val="1"/>
      <w:numFmt w:val="bullet"/>
      <w:lvlText w:val="o"/>
      <w:lvlJc w:val="left"/>
      <w:pPr>
        <w:ind w:left="360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5" w:tplc="CD2EF99A">
      <w:start w:val="1"/>
      <w:numFmt w:val="bullet"/>
      <w:lvlText w:val="▪"/>
      <w:lvlJc w:val="left"/>
      <w:pPr>
        <w:ind w:left="432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6" w:tplc="3DE00E88">
      <w:start w:val="1"/>
      <w:numFmt w:val="bullet"/>
      <w:lvlText w:val="•"/>
      <w:lvlJc w:val="left"/>
      <w:pPr>
        <w:ind w:left="504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7" w:tplc="F0F0CBE8">
      <w:start w:val="1"/>
      <w:numFmt w:val="bullet"/>
      <w:lvlText w:val="o"/>
      <w:lvlJc w:val="left"/>
      <w:pPr>
        <w:ind w:left="576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lvl w:ilvl="8" w:tplc="0106A9E6">
      <w:start w:val="1"/>
      <w:numFmt w:val="bullet"/>
      <w:lvlText w:val="▪"/>
      <w:lvlJc w:val="left"/>
      <w:pPr>
        <w:ind w:left="6480" w:firstLine="0"/>
      </w:pPr>
      <w:rPr>
        <w:rFonts w:ascii="Calibri" w:eastAsia="Calibri" w:hAnsi="Calibri" w:cs="Calibri"/>
        <w:b w:val="0"/>
        <w:i w:val="0"/>
        <w:strike w:val="0"/>
        <w:dstrike w:val="0"/>
        <w:color w:val="000000"/>
        <w:sz w:val="23"/>
        <w:szCs w:val="23"/>
        <w:u w:val="none" w:color="000000"/>
        <w:effect w:val="none"/>
        <w:bdr w:val="none" w:sz="0" w:space="0" w:color="auto" w:frame="1"/>
        <w:vertAlign w:val="baseline"/>
      </w:rPr>
    </w:lvl>
  </w:abstractNum>
  <w:abstractNum w:abstractNumId="14" w15:restartNumberingAfterBreak="0">
    <w:nsid w:val="5D1E183F"/>
    <w:multiLevelType w:val="hybridMultilevel"/>
    <w:tmpl w:val="14F8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5"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DC4F78"/>
    <w:multiLevelType w:val="hybridMultilevel"/>
    <w:tmpl w:val="0916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901B6"/>
    <w:multiLevelType w:val="hybridMultilevel"/>
    <w:tmpl w:val="9E22FC56"/>
    <w:lvl w:ilvl="0" w:tplc="0409000F">
      <w:start w:val="1"/>
      <w:numFmt w:val="decimal"/>
      <w:lvlText w:val="%1."/>
      <w:lvlJc w:val="left"/>
      <w:pPr>
        <w:ind w:left="9000" w:hanging="360"/>
      </w:p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num w:numId="1">
    <w:abstractNumId w:val="9"/>
  </w:num>
  <w:num w:numId="2">
    <w:abstractNumId w:val="15"/>
  </w:num>
  <w:num w:numId="3">
    <w:abstractNumId w:val="17"/>
  </w:num>
  <w:num w:numId="4">
    <w:abstractNumId w:val="7"/>
  </w:num>
  <w:num w:numId="5">
    <w:abstractNumId w:val="11"/>
  </w:num>
  <w:num w:numId="6">
    <w:abstractNumId w:val="8"/>
  </w:num>
  <w:num w:numId="7">
    <w:abstractNumId w:val="3"/>
  </w:num>
  <w:num w:numId="8">
    <w:abstractNumId w:val="13"/>
  </w:num>
  <w:num w:numId="9">
    <w:abstractNumId w:val="12"/>
  </w:num>
  <w:num w:numId="10">
    <w:abstractNumId w:val="1"/>
  </w:num>
  <w:num w:numId="11">
    <w:abstractNumId w:val="6"/>
  </w:num>
  <w:num w:numId="12">
    <w:abstractNumId w:val="14"/>
  </w:num>
  <w:num w:numId="13">
    <w:abstractNumId w:val="16"/>
  </w:num>
  <w:num w:numId="14">
    <w:abstractNumId w:val="10"/>
  </w:num>
  <w:num w:numId="15">
    <w:abstractNumId w:val="5"/>
  </w:num>
  <w:num w:numId="16">
    <w:abstractNumId w:val="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765"/>
    <w:rsid w:val="00003C96"/>
    <w:rsid w:val="00006E73"/>
    <w:rsid w:val="00011F73"/>
    <w:rsid w:val="000329A3"/>
    <w:rsid w:val="00037D08"/>
    <w:rsid w:val="0006476E"/>
    <w:rsid w:val="00067F68"/>
    <w:rsid w:val="000721D3"/>
    <w:rsid w:val="00077160"/>
    <w:rsid w:val="00085309"/>
    <w:rsid w:val="000A0ED2"/>
    <w:rsid w:val="000B5E88"/>
    <w:rsid w:val="000C0AC2"/>
    <w:rsid w:val="000F45AB"/>
    <w:rsid w:val="000F72BE"/>
    <w:rsid w:val="00105CBE"/>
    <w:rsid w:val="00106784"/>
    <w:rsid w:val="00117427"/>
    <w:rsid w:val="001205B9"/>
    <w:rsid w:val="00125FC7"/>
    <w:rsid w:val="00126009"/>
    <w:rsid w:val="00140591"/>
    <w:rsid w:val="00140CA8"/>
    <w:rsid w:val="001600D0"/>
    <w:rsid w:val="00164A20"/>
    <w:rsid w:val="001A29B7"/>
    <w:rsid w:val="001C3C6B"/>
    <w:rsid w:val="001C627D"/>
    <w:rsid w:val="001D2DD2"/>
    <w:rsid w:val="001F18E4"/>
    <w:rsid w:val="001F4A4A"/>
    <w:rsid w:val="00213743"/>
    <w:rsid w:val="00223A2B"/>
    <w:rsid w:val="00224A22"/>
    <w:rsid w:val="00234A2A"/>
    <w:rsid w:val="002408C3"/>
    <w:rsid w:val="00242E72"/>
    <w:rsid w:val="00244FE4"/>
    <w:rsid w:val="0028580A"/>
    <w:rsid w:val="00295C4C"/>
    <w:rsid w:val="00295E96"/>
    <w:rsid w:val="00296ACD"/>
    <w:rsid w:val="002A1975"/>
    <w:rsid w:val="002B1E69"/>
    <w:rsid w:val="002C53F6"/>
    <w:rsid w:val="002C5465"/>
    <w:rsid w:val="002D5657"/>
    <w:rsid w:val="0030196E"/>
    <w:rsid w:val="00327B34"/>
    <w:rsid w:val="003351E4"/>
    <w:rsid w:val="00356634"/>
    <w:rsid w:val="00356FDA"/>
    <w:rsid w:val="00365636"/>
    <w:rsid w:val="003705F7"/>
    <w:rsid w:val="0037083F"/>
    <w:rsid w:val="00374077"/>
    <w:rsid w:val="0037557B"/>
    <w:rsid w:val="00386561"/>
    <w:rsid w:val="003908C9"/>
    <w:rsid w:val="0039205B"/>
    <w:rsid w:val="003948C6"/>
    <w:rsid w:val="003A067B"/>
    <w:rsid w:val="003A0E11"/>
    <w:rsid w:val="003A315F"/>
    <w:rsid w:val="003B4EC3"/>
    <w:rsid w:val="003C6DCE"/>
    <w:rsid w:val="003E64F3"/>
    <w:rsid w:val="003F637E"/>
    <w:rsid w:val="004064D0"/>
    <w:rsid w:val="00415D59"/>
    <w:rsid w:val="004341B4"/>
    <w:rsid w:val="00444BB5"/>
    <w:rsid w:val="00445425"/>
    <w:rsid w:val="004466C2"/>
    <w:rsid w:val="004471D0"/>
    <w:rsid w:val="00456FB5"/>
    <w:rsid w:val="00464A8C"/>
    <w:rsid w:val="0046650C"/>
    <w:rsid w:val="004813F6"/>
    <w:rsid w:val="00496428"/>
    <w:rsid w:val="004A4305"/>
    <w:rsid w:val="004B5257"/>
    <w:rsid w:val="004B5473"/>
    <w:rsid w:val="004D3205"/>
    <w:rsid w:val="004E7C58"/>
    <w:rsid w:val="0052484F"/>
    <w:rsid w:val="005347FC"/>
    <w:rsid w:val="0054184F"/>
    <w:rsid w:val="00541E03"/>
    <w:rsid w:val="00551384"/>
    <w:rsid w:val="00585E9F"/>
    <w:rsid w:val="00594E7B"/>
    <w:rsid w:val="00597331"/>
    <w:rsid w:val="005A343C"/>
    <w:rsid w:val="005A407E"/>
    <w:rsid w:val="005A4237"/>
    <w:rsid w:val="005C36ED"/>
    <w:rsid w:val="005D323E"/>
    <w:rsid w:val="005E6B63"/>
    <w:rsid w:val="005F34F6"/>
    <w:rsid w:val="0060275F"/>
    <w:rsid w:val="00604A92"/>
    <w:rsid w:val="00610607"/>
    <w:rsid w:val="00615F26"/>
    <w:rsid w:val="006257FF"/>
    <w:rsid w:val="006357D5"/>
    <w:rsid w:val="00676763"/>
    <w:rsid w:val="0068199D"/>
    <w:rsid w:val="00687245"/>
    <w:rsid w:val="0069159A"/>
    <w:rsid w:val="0069530C"/>
    <w:rsid w:val="006A37E8"/>
    <w:rsid w:val="006B0719"/>
    <w:rsid w:val="006B3090"/>
    <w:rsid w:val="006B5B92"/>
    <w:rsid w:val="006C040D"/>
    <w:rsid w:val="006C3850"/>
    <w:rsid w:val="006D23C8"/>
    <w:rsid w:val="006D2CD9"/>
    <w:rsid w:val="006E51D5"/>
    <w:rsid w:val="006F24B6"/>
    <w:rsid w:val="006F4A77"/>
    <w:rsid w:val="006F4FCA"/>
    <w:rsid w:val="007001FB"/>
    <w:rsid w:val="00704878"/>
    <w:rsid w:val="0071642B"/>
    <w:rsid w:val="007177E0"/>
    <w:rsid w:val="007453A4"/>
    <w:rsid w:val="00751A7D"/>
    <w:rsid w:val="00751DF0"/>
    <w:rsid w:val="00752F3C"/>
    <w:rsid w:val="00754568"/>
    <w:rsid w:val="00764C01"/>
    <w:rsid w:val="00765498"/>
    <w:rsid w:val="00766A74"/>
    <w:rsid w:val="00774EF1"/>
    <w:rsid w:val="00782E55"/>
    <w:rsid w:val="00785133"/>
    <w:rsid w:val="00787AE0"/>
    <w:rsid w:val="00795440"/>
    <w:rsid w:val="00795E10"/>
    <w:rsid w:val="007976DE"/>
    <w:rsid w:val="007B0F0E"/>
    <w:rsid w:val="007C088C"/>
    <w:rsid w:val="007C1163"/>
    <w:rsid w:val="007C30C0"/>
    <w:rsid w:val="007C7052"/>
    <w:rsid w:val="007F72E6"/>
    <w:rsid w:val="007F752C"/>
    <w:rsid w:val="00800E07"/>
    <w:rsid w:val="00807C45"/>
    <w:rsid w:val="00817287"/>
    <w:rsid w:val="00817E7B"/>
    <w:rsid w:val="008400F0"/>
    <w:rsid w:val="008469AE"/>
    <w:rsid w:val="00854771"/>
    <w:rsid w:val="008572E6"/>
    <w:rsid w:val="008579ED"/>
    <w:rsid w:val="00857C8B"/>
    <w:rsid w:val="00862385"/>
    <w:rsid w:val="00880C7D"/>
    <w:rsid w:val="00882F59"/>
    <w:rsid w:val="00892053"/>
    <w:rsid w:val="00892DE7"/>
    <w:rsid w:val="008975AB"/>
    <w:rsid w:val="008A11D6"/>
    <w:rsid w:val="008B5B0E"/>
    <w:rsid w:val="008B695E"/>
    <w:rsid w:val="008C1752"/>
    <w:rsid w:val="008C5889"/>
    <w:rsid w:val="008D53D3"/>
    <w:rsid w:val="008D76CA"/>
    <w:rsid w:val="008E086F"/>
    <w:rsid w:val="008E1FBC"/>
    <w:rsid w:val="008E6B1A"/>
    <w:rsid w:val="008F51F5"/>
    <w:rsid w:val="00905765"/>
    <w:rsid w:val="00906675"/>
    <w:rsid w:val="00910EB1"/>
    <w:rsid w:val="00911D12"/>
    <w:rsid w:val="00912F9E"/>
    <w:rsid w:val="00913AB6"/>
    <w:rsid w:val="00941B1F"/>
    <w:rsid w:val="00942A00"/>
    <w:rsid w:val="00942E34"/>
    <w:rsid w:val="00946277"/>
    <w:rsid w:val="0095381B"/>
    <w:rsid w:val="00957BC5"/>
    <w:rsid w:val="00961C07"/>
    <w:rsid w:val="00964256"/>
    <w:rsid w:val="00964DEE"/>
    <w:rsid w:val="00970BBC"/>
    <w:rsid w:val="00977114"/>
    <w:rsid w:val="00990912"/>
    <w:rsid w:val="00992D93"/>
    <w:rsid w:val="00993338"/>
    <w:rsid w:val="009A592D"/>
    <w:rsid w:val="009C115E"/>
    <w:rsid w:val="009D0EC1"/>
    <w:rsid w:val="009D18CF"/>
    <w:rsid w:val="009D3D8B"/>
    <w:rsid w:val="009E1EC8"/>
    <w:rsid w:val="009E41B1"/>
    <w:rsid w:val="009E7E4D"/>
    <w:rsid w:val="009F7A85"/>
    <w:rsid w:val="00A020DD"/>
    <w:rsid w:val="00A04504"/>
    <w:rsid w:val="00A12C55"/>
    <w:rsid w:val="00A13331"/>
    <w:rsid w:val="00A17726"/>
    <w:rsid w:val="00A37FA9"/>
    <w:rsid w:val="00A673FC"/>
    <w:rsid w:val="00A67E71"/>
    <w:rsid w:val="00A722E2"/>
    <w:rsid w:val="00A86818"/>
    <w:rsid w:val="00AB5104"/>
    <w:rsid w:val="00AC53F6"/>
    <w:rsid w:val="00AC56DF"/>
    <w:rsid w:val="00AD705F"/>
    <w:rsid w:val="00AF3898"/>
    <w:rsid w:val="00B0031C"/>
    <w:rsid w:val="00B0631A"/>
    <w:rsid w:val="00B12EBF"/>
    <w:rsid w:val="00B13A65"/>
    <w:rsid w:val="00B223F9"/>
    <w:rsid w:val="00B23662"/>
    <w:rsid w:val="00B4018B"/>
    <w:rsid w:val="00B46B89"/>
    <w:rsid w:val="00B46C1F"/>
    <w:rsid w:val="00B51EF5"/>
    <w:rsid w:val="00B61485"/>
    <w:rsid w:val="00B61A29"/>
    <w:rsid w:val="00B701CC"/>
    <w:rsid w:val="00B8048B"/>
    <w:rsid w:val="00B8767D"/>
    <w:rsid w:val="00B979FC"/>
    <w:rsid w:val="00BA062D"/>
    <w:rsid w:val="00BB1E1B"/>
    <w:rsid w:val="00BB6BD8"/>
    <w:rsid w:val="00BC47AF"/>
    <w:rsid w:val="00BD72CD"/>
    <w:rsid w:val="00BE3528"/>
    <w:rsid w:val="00BF1931"/>
    <w:rsid w:val="00BF2743"/>
    <w:rsid w:val="00BF5ACF"/>
    <w:rsid w:val="00C028A9"/>
    <w:rsid w:val="00C03492"/>
    <w:rsid w:val="00C04DA9"/>
    <w:rsid w:val="00C137EF"/>
    <w:rsid w:val="00C1603C"/>
    <w:rsid w:val="00C20477"/>
    <w:rsid w:val="00C20592"/>
    <w:rsid w:val="00C21D2B"/>
    <w:rsid w:val="00C22981"/>
    <w:rsid w:val="00C3643C"/>
    <w:rsid w:val="00C403AD"/>
    <w:rsid w:val="00C5370F"/>
    <w:rsid w:val="00C53D4C"/>
    <w:rsid w:val="00C57CFC"/>
    <w:rsid w:val="00C76817"/>
    <w:rsid w:val="00C8322A"/>
    <w:rsid w:val="00CA06B3"/>
    <w:rsid w:val="00CF06C1"/>
    <w:rsid w:val="00CF0C0D"/>
    <w:rsid w:val="00CF4C9E"/>
    <w:rsid w:val="00D107F8"/>
    <w:rsid w:val="00D20565"/>
    <w:rsid w:val="00D21CCF"/>
    <w:rsid w:val="00D403EA"/>
    <w:rsid w:val="00D62CFF"/>
    <w:rsid w:val="00D83FE6"/>
    <w:rsid w:val="00D8691A"/>
    <w:rsid w:val="00D904F8"/>
    <w:rsid w:val="00D91D86"/>
    <w:rsid w:val="00DA308B"/>
    <w:rsid w:val="00DC6AD3"/>
    <w:rsid w:val="00DC7346"/>
    <w:rsid w:val="00DC7791"/>
    <w:rsid w:val="00DD13F4"/>
    <w:rsid w:val="00DD1959"/>
    <w:rsid w:val="00DE01AB"/>
    <w:rsid w:val="00DE12D0"/>
    <w:rsid w:val="00DE1713"/>
    <w:rsid w:val="00DF1F62"/>
    <w:rsid w:val="00DF26D8"/>
    <w:rsid w:val="00E074F8"/>
    <w:rsid w:val="00E1471C"/>
    <w:rsid w:val="00E31C9F"/>
    <w:rsid w:val="00E32B1B"/>
    <w:rsid w:val="00E67C12"/>
    <w:rsid w:val="00E7258F"/>
    <w:rsid w:val="00E7408A"/>
    <w:rsid w:val="00E76C89"/>
    <w:rsid w:val="00E81F0C"/>
    <w:rsid w:val="00E9470A"/>
    <w:rsid w:val="00EA207A"/>
    <w:rsid w:val="00EA4C52"/>
    <w:rsid w:val="00EB3A3D"/>
    <w:rsid w:val="00EB5B53"/>
    <w:rsid w:val="00EC0B9D"/>
    <w:rsid w:val="00EC1ABA"/>
    <w:rsid w:val="00EC69E5"/>
    <w:rsid w:val="00EF5A97"/>
    <w:rsid w:val="00F063CB"/>
    <w:rsid w:val="00F3233F"/>
    <w:rsid w:val="00F3385A"/>
    <w:rsid w:val="00F347A2"/>
    <w:rsid w:val="00F34979"/>
    <w:rsid w:val="00F5673D"/>
    <w:rsid w:val="00F76C7B"/>
    <w:rsid w:val="00F87386"/>
    <w:rsid w:val="00FB0E8F"/>
    <w:rsid w:val="00FB1A33"/>
    <w:rsid w:val="00FD5DBC"/>
    <w:rsid w:val="00FD5EF2"/>
    <w:rsid w:val="00FE64E5"/>
    <w:rsid w:val="00FF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9D849"/>
  <w15:chartTrackingRefBased/>
  <w15:docId w15:val="{E2631CE6-C12B-4243-8DF4-8956CB36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EB5B53"/>
    <w:pPr>
      <w:keepNext/>
      <w:keepLines/>
      <w:spacing w:after="120" w:line="240" w:lineRule="auto"/>
      <w:ind w:left="-4" w:right="776"/>
      <w:outlineLvl w:val="1"/>
    </w:pPr>
    <w:rPr>
      <w:rFonts w:eastAsiaTheme="majorEastAsia" w:cstheme="majorBidi"/>
      <w:b/>
      <w:szCs w:val="24"/>
      <w:u w:val="single"/>
    </w:rPr>
  </w:style>
  <w:style w:type="paragraph" w:styleId="Heading3">
    <w:name w:val="heading 3"/>
    <w:basedOn w:val="Normal"/>
    <w:next w:val="Normal"/>
    <w:link w:val="Heading3Char"/>
    <w:autoRedefine/>
    <w:uiPriority w:val="9"/>
    <w:unhideWhenUsed/>
    <w:qFormat/>
    <w:rsid w:val="00D91D86"/>
    <w:pPr>
      <w:keepNext/>
      <w:keepLines/>
      <w:spacing w:before="40" w:after="0"/>
      <w:ind w:left="-4"/>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51D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EB5B53"/>
    <w:rPr>
      <w:rFonts w:eastAsiaTheme="majorEastAsia" w:cstheme="majorBidi"/>
      <w:b/>
      <w:sz w:val="24"/>
      <w:szCs w:val="24"/>
      <w:u w:val="single"/>
    </w:rPr>
  </w:style>
  <w:style w:type="character" w:customStyle="1" w:styleId="Heading3Char">
    <w:name w:val="Heading 3 Char"/>
    <w:basedOn w:val="DefaultParagraphFont"/>
    <w:link w:val="Heading3"/>
    <w:uiPriority w:val="9"/>
    <w:rsid w:val="00D91D86"/>
    <w:rPr>
      <w:rFonts w:eastAsiaTheme="majorEastAsia" w:cstheme="majorBidi"/>
      <w:b/>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B223F9"/>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paragraph" w:styleId="ListParagraph">
    <w:name w:val="List Paragraph"/>
    <w:basedOn w:val="Normal"/>
    <w:uiPriority w:val="34"/>
    <w:qFormat/>
    <w:rsid w:val="004064D0"/>
    <w:pPr>
      <w:ind w:left="720"/>
      <w:contextualSpacing/>
    </w:pPr>
  </w:style>
  <w:style w:type="character" w:customStyle="1" w:styleId="CodeBlockChar">
    <w:name w:val="Code Block Char"/>
    <w:basedOn w:val="DefaultParagraphFont"/>
    <w:link w:val="CodeBlock"/>
    <w:rsid w:val="00B223F9"/>
    <w:rPr>
      <w:rFonts w:ascii="Consolas" w:hAnsi="Consolas" w:cstheme="minorHAnsi"/>
      <w:b/>
      <w:sz w:val="20"/>
      <w:shd w:val="pct20" w:color="auto" w:fill="auto"/>
    </w:rPr>
  </w:style>
  <w:style w:type="character" w:styleId="Hyperlink">
    <w:name w:val="Hyperlink"/>
    <w:basedOn w:val="DefaultParagraphFont"/>
    <w:uiPriority w:val="99"/>
    <w:unhideWhenUsed/>
    <w:rsid w:val="007C1163"/>
    <w:rPr>
      <w:color w:val="0563C1" w:themeColor="hyperlink"/>
      <w:u w:val="single"/>
    </w:rPr>
  </w:style>
  <w:style w:type="character" w:customStyle="1" w:styleId="UnresolvedMention1">
    <w:name w:val="Unresolved Mention1"/>
    <w:basedOn w:val="DefaultParagraphFont"/>
    <w:uiPriority w:val="99"/>
    <w:semiHidden/>
    <w:unhideWhenUsed/>
    <w:rsid w:val="007C1163"/>
    <w:rPr>
      <w:color w:val="808080"/>
      <w:shd w:val="clear" w:color="auto" w:fill="E6E6E6"/>
    </w:rPr>
  </w:style>
  <w:style w:type="character" w:customStyle="1" w:styleId="Heading4Char">
    <w:name w:val="Heading 4 Char"/>
    <w:basedOn w:val="DefaultParagraphFont"/>
    <w:link w:val="Heading4"/>
    <w:uiPriority w:val="9"/>
    <w:rsid w:val="00751DF0"/>
    <w:rPr>
      <w:rFonts w:asciiTheme="majorHAnsi" w:eastAsiaTheme="majorEastAsia" w:hAnsiTheme="majorHAnsi" w:cstheme="majorBidi"/>
      <w:i/>
      <w:iCs/>
      <w:color w:val="2F5496" w:themeColor="accent1" w:themeShade="BF"/>
      <w:sz w:val="24"/>
    </w:rPr>
  </w:style>
  <w:style w:type="character" w:styleId="FollowedHyperlink">
    <w:name w:val="FollowedHyperlink"/>
    <w:basedOn w:val="DefaultParagraphFont"/>
    <w:uiPriority w:val="99"/>
    <w:semiHidden/>
    <w:unhideWhenUsed/>
    <w:rsid w:val="00DC6AD3"/>
    <w:rPr>
      <w:color w:val="954F72" w:themeColor="followedHyperlink"/>
      <w:u w:val="single"/>
    </w:rPr>
  </w:style>
  <w:style w:type="character" w:customStyle="1" w:styleId="SourceText">
    <w:name w:val="Source Text"/>
    <w:rsid w:val="00E1471C"/>
    <w:rPr>
      <w:rFonts w:ascii="Bitstream Vera Sans Mono" w:eastAsia="Bitstream Vera Sans Mono" w:hAnsi="Bitstream Vera Sans Mono" w:cs="Bitstream Vera Sans Mono"/>
    </w:rPr>
  </w:style>
  <w:style w:type="paragraph" w:customStyle="1" w:styleId="TableContents">
    <w:name w:val="Table Contents"/>
    <w:basedOn w:val="BodyText"/>
    <w:rsid w:val="00E1471C"/>
    <w:pPr>
      <w:widowControl w:val="0"/>
      <w:suppressAutoHyphens/>
      <w:spacing w:line="240" w:lineRule="auto"/>
    </w:pPr>
    <w:rPr>
      <w:rFonts w:ascii="Times New Roman" w:eastAsia="Bitstream Vera Sans" w:hAnsi="Times New Roman" w:cs="Times New Roman"/>
      <w:szCs w:val="24"/>
    </w:rPr>
  </w:style>
  <w:style w:type="paragraph" w:styleId="BodyText">
    <w:name w:val="Body Text"/>
    <w:basedOn w:val="Normal"/>
    <w:link w:val="BodyTextChar"/>
    <w:uiPriority w:val="99"/>
    <w:semiHidden/>
    <w:unhideWhenUsed/>
    <w:rsid w:val="00E1471C"/>
    <w:pPr>
      <w:spacing w:after="120"/>
    </w:pPr>
  </w:style>
  <w:style w:type="character" w:customStyle="1" w:styleId="BodyTextChar">
    <w:name w:val="Body Text Char"/>
    <w:basedOn w:val="DefaultParagraphFont"/>
    <w:link w:val="BodyText"/>
    <w:uiPriority w:val="99"/>
    <w:semiHidden/>
    <w:rsid w:val="00E1471C"/>
    <w:rPr>
      <w:sz w:val="24"/>
    </w:rPr>
  </w:style>
  <w:style w:type="character" w:customStyle="1" w:styleId="UnresolvedMention2">
    <w:name w:val="Unresolved Mention2"/>
    <w:basedOn w:val="DefaultParagraphFont"/>
    <w:uiPriority w:val="99"/>
    <w:rsid w:val="007F72E6"/>
    <w:rPr>
      <w:color w:val="605E5C"/>
      <w:shd w:val="clear" w:color="auto" w:fill="E1DFDD"/>
    </w:rPr>
  </w:style>
  <w:style w:type="paragraph" w:styleId="BalloonText">
    <w:name w:val="Balloon Text"/>
    <w:basedOn w:val="Normal"/>
    <w:link w:val="BalloonTextChar"/>
    <w:uiPriority w:val="99"/>
    <w:semiHidden/>
    <w:unhideWhenUsed/>
    <w:rsid w:val="00EC1A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1ABA"/>
    <w:rPr>
      <w:rFonts w:ascii="Times New Roman" w:hAnsi="Times New Roman" w:cs="Times New Roman"/>
      <w:sz w:val="18"/>
      <w:szCs w:val="18"/>
    </w:rPr>
  </w:style>
  <w:style w:type="paragraph" w:styleId="Revision">
    <w:name w:val="Revision"/>
    <w:hidden/>
    <w:uiPriority w:val="99"/>
    <w:semiHidden/>
    <w:rsid w:val="00D91D86"/>
    <w:pPr>
      <w:spacing w:after="0" w:line="240" w:lineRule="auto"/>
    </w:pPr>
    <w:rPr>
      <w:sz w:val="24"/>
    </w:rPr>
  </w:style>
  <w:style w:type="character" w:styleId="CommentReference">
    <w:name w:val="annotation reference"/>
    <w:basedOn w:val="DefaultParagraphFont"/>
    <w:uiPriority w:val="99"/>
    <w:semiHidden/>
    <w:unhideWhenUsed/>
    <w:rsid w:val="00FE64E5"/>
    <w:rPr>
      <w:sz w:val="16"/>
      <w:szCs w:val="16"/>
    </w:rPr>
  </w:style>
  <w:style w:type="paragraph" w:styleId="CommentText">
    <w:name w:val="annotation text"/>
    <w:basedOn w:val="Normal"/>
    <w:link w:val="CommentTextChar"/>
    <w:uiPriority w:val="99"/>
    <w:semiHidden/>
    <w:unhideWhenUsed/>
    <w:rsid w:val="00FE64E5"/>
    <w:pPr>
      <w:spacing w:line="240" w:lineRule="auto"/>
    </w:pPr>
    <w:rPr>
      <w:sz w:val="20"/>
      <w:szCs w:val="20"/>
    </w:rPr>
  </w:style>
  <w:style w:type="character" w:customStyle="1" w:styleId="CommentTextChar">
    <w:name w:val="Comment Text Char"/>
    <w:basedOn w:val="DefaultParagraphFont"/>
    <w:link w:val="CommentText"/>
    <w:uiPriority w:val="99"/>
    <w:semiHidden/>
    <w:rsid w:val="00FE64E5"/>
    <w:rPr>
      <w:sz w:val="20"/>
      <w:szCs w:val="20"/>
    </w:rPr>
  </w:style>
  <w:style w:type="paragraph" w:styleId="CommentSubject">
    <w:name w:val="annotation subject"/>
    <w:basedOn w:val="CommentText"/>
    <w:next w:val="CommentText"/>
    <w:link w:val="CommentSubjectChar"/>
    <w:uiPriority w:val="99"/>
    <w:semiHidden/>
    <w:unhideWhenUsed/>
    <w:rsid w:val="00FE64E5"/>
    <w:rPr>
      <w:b/>
      <w:bCs/>
    </w:rPr>
  </w:style>
  <w:style w:type="character" w:customStyle="1" w:styleId="CommentSubjectChar">
    <w:name w:val="Comment Subject Char"/>
    <w:basedOn w:val="CommentTextChar"/>
    <w:link w:val="CommentSubject"/>
    <w:uiPriority w:val="99"/>
    <w:semiHidden/>
    <w:rsid w:val="00FE64E5"/>
    <w:rPr>
      <w:b/>
      <w:bCs/>
      <w:sz w:val="20"/>
      <w:szCs w:val="20"/>
    </w:rPr>
  </w:style>
  <w:style w:type="table" w:styleId="TableGrid0">
    <w:name w:val="Table Grid"/>
    <w:basedOn w:val="TableNormal"/>
    <w:uiPriority w:val="39"/>
    <w:rsid w:val="006D2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0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9D8C5F6A8E4AF48766423A25E30D46"/>
        <w:category>
          <w:name w:val="General"/>
          <w:gallery w:val="placeholder"/>
        </w:category>
        <w:types>
          <w:type w:val="bbPlcHdr"/>
        </w:types>
        <w:behaviors>
          <w:behavior w:val="content"/>
        </w:behaviors>
        <w:guid w:val="{39F1F88B-A575-4DCA-A4E1-A925F69996F1}"/>
      </w:docPartPr>
      <w:docPartBody>
        <w:p w:rsidR="00E32BFA" w:rsidRDefault="00AA6B83">
          <w:pPr>
            <w:pStyle w:val="E19D8C5F6A8E4AF48766423A25E30D46"/>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16FE9F0A12F74FECAF3D650A9FF0B210"/>
        <w:category>
          <w:name w:val="General"/>
          <w:gallery w:val="placeholder"/>
        </w:category>
        <w:types>
          <w:type w:val="bbPlcHdr"/>
        </w:types>
        <w:behaviors>
          <w:behavior w:val="content"/>
        </w:behaviors>
        <w:guid w:val="{C04064F1-C645-4A02-8A18-17C71C4AF94A}"/>
      </w:docPartPr>
      <w:docPartBody>
        <w:p w:rsidR="00E32BFA" w:rsidRDefault="00AA6B83">
          <w:pPr>
            <w:pStyle w:val="16FE9F0A12F74FECAF3D650A9FF0B21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itstream Vera Sans Mono">
    <w:altName w:val="MS Mincho"/>
    <w:charset w:val="00"/>
    <w:family w:val="auto"/>
    <w:pitch w:val="fixed"/>
  </w:font>
  <w:font w:name="Bitstream Vera Sans">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83"/>
    <w:rsid w:val="00070EF6"/>
    <w:rsid w:val="000A4DA6"/>
    <w:rsid w:val="000C6AF2"/>
    <w:rsid w:val="001E730C"/>
    <w:rsid w:val="00220C9A"/>
    <w:rsid w:val="00397103"/>
    <w:rsid w:val="00423F47"/>
    <w:rsid w:val="004B2DD6"/>
    <w:rsid w:val="0053482C"/>
    <w:rsid w:val="00560BE5"/>
    <w:rsid w:val="005660FA"/>
    <w:rsid w:val="00591FD9"/>
    <w:rsid w:val="007630FD"/>
    <w:rsid w:val="007C2526"/>
    <w:rsid w:val="008D0FE5"/>
    <w:rsid w:val="009634E8"/>
    <w:rsid w:val="00A45FBA"/>
    <w:rsid w:val="00AA6B83"/>
    <w:rsid w:val="00B07A91"/>
    <w:rsid w:val="00BA021F"/>
    <w:rsid w:val="00BB700C"/>
    <w:rsid w:val="00C36EDF"/>
    <w:rsid w:val="00C965C1"/>
    <w:rsid w:val="00E3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D427D9864D41E8BBC687CB91760BA1">
    <w:name w:val="E0D427D9864D41E8BBC687CB91760BA1"/>
  </w:style>
  <w:style w:type="paragraph" w:customStyle="1" w:styleId="E19D8C5F6A8E4AF48766423A25E30D46">
    <w:name w:val="E19D8C5F6A8E4AF48766423A25E30D46"/>
  </w:style>
  <w:style w:type="paragraph" w:customStyle="1" w:styleId="16FE9F0A12F74FECAF3D650A9FF0B210">
    <w:name w:val="16FE9F0A12F74FECAF3D650A9FF0B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21727-C8F7-4009-B481-F5C87D5D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1021-lab-template</Template>
  <TotalTime>107</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Nushrat Humaira</cp:lastModifiedBy>
  <cp:revision>11</cp:revision>
  <cp:lastPrinted>2019-01-11T19:34:00Z</cp:lastPrinted>
  <dcterms:created xsi:type="dcterms:W3CDTF">2019-05-30T14:23:00Z</dcterms:created>
  <dcterms:modified xsi:type="dcterms:W3CDTF">2019-06-04T14:25:00Z</dcterms:modified>
</cp:coreProperties>
</file>